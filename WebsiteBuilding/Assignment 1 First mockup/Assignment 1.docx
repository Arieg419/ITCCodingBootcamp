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BA9" w:rsidRPr="00791008" w:rsidRDefault="00791008" w:rsidP="00D02647">
      <w:pPr>
        <w:pStyle w:val="Title"/>
        <w:pBdr>
          <w:bottom w:val="single" w:sz="4" w:space="1" w:color="auto"/>
        </w:pBdr>
        <w:rPr>
          <w:sz w:val="50"/>
          <w:szCs w:val="50"/>
        </w:rPr>
      </w:pPr>
      <w:r w:rsidRPr="00791008">
        <w:rPr>
          <w:rFonts w:ascii="Calibri" w:eastAsia="Times New Roman" w:hAnsi="Calibri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6671" behindDoc="0" locked="0" layoutInCell="1" allowOverlap="1" wp14:anchorId="52708101" wp14:editId="4111D483">
            <wp:simplePos x="0" y="0"/>
            <wp:positionH relativeFrom="page">
              <wp:align>left</wp:align>
            </wp:positionH>
            <wp:positionV relativeFrom="paragraph">
              <wp:posOffset>630555</wp:posOffset>
            </wp:positionV>
            <wp:extent cx="666750" cy="666750"/>
            <wp:effectExtent l="0" t="0" r="0" b="0"/>
            <wp:wrapNone/>
            <wp:docPr id="1" name="Picture 2" descr="https://qph.is.quoracdn.net/main-qimg-4de6c276a69e207cead076896b70ba79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https://qph.is.quoracdn.net/main-qimg-4de6c276a69e207cead076896b70ba79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986E3E" w:rsidRPr="00791008">
        <w:rPr>
          <w:sz w:val="50"/>
          <w:szCs w:val="50"/>
        </w:rPr>
        <w:t>Assignment</w:t>
      </w:r>
      <w:r w:rsidR="00040BA9" w:rsidRPr="00791008">
        <w:rPr>
          <w:sz w:val="50"/>
          <w:szCs w:val="50"/>
        </w:rPr>
        <w:t xml:space="preserve"> #</w:t>
      </w:r>
      <w:r w:rsidRPr="00791008">
        <w:rPr>
          <w:sz w:val="50"/>
          <w:szCs w:val="50"/>
        </w:rPr>
        <w:t>1</w:t>
      </w:r>
      <w:r w:rsidR="00040BA9" w:rsidRPr="00791008">
        <w:rPr>
          <w:sz w:val="50"/>
          <w:szCs w:val="50"/>
        </w:rPr>
        <w:t xml:space="preserve"> – </w:t>
      </w:r>
      <w:r w:rsidRPr="00791008">
        <w:rPr>
          <w:sz w:val="50"/>
          <w:szCs w:val="50"/>
        </w:rPr>
        <w:t>Web</w:t>
      </w:r>
      <w:r w:rsidR="00D02647">
        <w:rPr>
          <w:sz w:val="50"/>
          <w:szCs w:val="50"/>
        </w:rPr>
        <w:t>site building</w:t>
      </w:r>
      <w:r w:rsidR="00040BA9" w:rsidRPr="00791008">
        <w:rPr>
          <w:sz w:val="50"/>
          <w:szCs w:val="50"/>
        </w:rPr>
        <w:t xml:space="preserve">: </w:t>
      </w:r>
      <w:r w:rsidRPr="00791008">
        <w:rPr>
          <w:sz w:val="50"/>
          <w:szCs w:val="50"/>
        </w:rPr>
        <w:t>your first mockup</w:t>
      </w:r>
    </w:p>
    <w:p w:rsidR="00791008" w:rsidRDefault="00B20214" w:rsidP="00B20214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5A31D4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66BAA2" wp14:editId="1E129C11">
                <wp:simplePos x="0" y="0"/>
                <wp:positionH relativeFrom="margin">
                  <wp:posOffset>19050</wp:posOffset>
                </wp:positionH>
                <wp:positionV relativeFrom="paragraph">
                  <wp:posOffset>267970</wp:posOffset>
                </wp:positionV>
                <wp:extent cx="6858000" cy="638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524" w:rsidRPr="00DC1704" w:rsidRDefault="00DC1704" w:rsidP="00E27BF6">
                            <w:r>
                              <w:t xml:space="preserve">In this assignment you will be implementing </w:t>
                            </w:r>
                            <w:r w:rsidR="00791008">
                              <w:t xml:space="preserve">a mockup for </w:t>
                            </w:r>
                            <w:r w:rsidR="00E27BF6">
                              <w:t xml:space="preserve">the </w:t>
                            </w:r>
                            <w:r w:rsidR="00791008">
                              <w:t>summer break program we got from our designer.</w:t>
                            </w:r>
                            <w:r w:rsidR="00C63624">
                              <w:br/>
                              <w:t xml:space="preserve">The files you need are in the following </w:t>
                            </w:r>
                            <w:hyperlink r:id="rId8" w:history="1">
                              <w:r w:rsidR="00C63624" w:rsidRPr="00071EC5">
                                <w:rPr>
                                  <w:rStyle w:val="Hyperlink"/>
                                </w:rPr>
                                <w:t>lin</w:t>
                              </w:r>
                              <w:r w:rsidR="00C63624" w:rsidRPr="00071EC5">
                                <w:rPr>
                                  <w:rStyle w:val="Hyperlink"/>
                                </w:rPr>
                                <w:t>k</w:t>
                              </w:r>
                            </w:hyperlink>
                            <w:r w:rsidR="00C63624">
                              <w:t>.</w:t>
                            </w:r>
                            <w:r w:rsidR="00C63624">
                              <w:rPr>
                                <w:rtl/>
                              </w:rPr>
                              <w:br/>
                            </w:r>
                            <w:r w:rsidR="00C63624">
                              <w:t>You can already make money out of creating landing pages! First step in world domination!</w:t>
                            </w:r>
                            <w:r w:rsidR="00791008">
                              <w:br/>
                            </w:r>
                          </w:p>
                          <w:p w:rsidR="00986E3E" w:rsidRPr="00950674" w:rsidRDefault="00986E3E" w:rsidP="0079100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6BA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21.1pt;width:540pt;height:5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" fillcolor="#dbe5f1 [660]" stroked="f">
                <v:textbox>
                  <w:txbxContent>
                    <w:p w:rsidR="00772524" w:rsidRPr="00DC1704" w:rsidRDefault="00DC1704" w:rsidP="00E27BF6">
                      <w:r>
                        <w:t xml:space="preserve">In this assignment you will be implementing </w:t>
                      </w:r>
                      <w:r w:rsidR="00791008">
                        <w:t xml:space="preserve">a mockup for </w:t>
                      </w:r>
                      <w:r w:rsidR="00E27BF6">
                        <w:t xml:space="preserve">the </w:t>
                      </w:r>
                      <w:r w:rsidR="00791008">
                        <w:t>summer break program we got from our designer.</w:t>
                      </w:r>
                      <w:r w:rsidR="00C63624">
                        <w:br/>
                        <w:t xml:space="preserve">The files you need are in the following </w:t>
                      </w:r>
                      <w:hyperlink r:id="rId9" w:history="1">
                        <w:r w:rsidR="00C63624" w:rsidRPr="00071EC5">
                          <w:rPr>
                            <w:rStyle w:val="Hyperlink"/>
                          </w:rPr>
                          <w:t>lin</w:t>
                        </w:r>
                        <w:r w:rsidR="00C63624" w:rsidRPr="00071EC5">
                          <w:rPr>
                            <w:rStyle w:val="Hyperlink"/>
                          </w:rPr>
                          <w:t>k</w:t>
                        </w:r>
                      </w:hyperlink>
                      <w:r w:rsidR="00C63624">
                        <w:t>.</w:t>
                      </w:r>
                      <w:r w:rsidR="00C63624">
                        <w:rPr>
                          <w:rtl/>
                        </w:rPr>
                        <w:br/>
                      </w:r>
                      <w:r w:rsidR="00C63624">
                        <w:t>You can already make money out of creating landing pages! First step in world domination!</w:t>
                      </w:r>
                      <w:r w:rsidR="00791008">
                        <w:br/>
                      </w:r>
                    </w:p>
                    <w:p w:rsidR="00986E3E" w:rsidRPr="00950674" w:rsidRDefault="00986E3E" w:rsidP="00791008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6E3E" w:rsidRPr="00986E3E" w:rsidRDefault="00986E3E" w:rsidP="00986E3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86E3E">
        <w:rPr>
          <w:rFonts w:ascii="Calibri" w:eastAsia="Times New Roman" w:hAnsi="Calibri" w:cs="Times New Roman"/>
          <w:color w:val="000000"/>
          <w:sz w:val="24"/>
          <w:szCs w:val="24"/>
        </w:rPr>
        <w:t>The following Assignment is based on the following subjects:</w:t>
      </w:r>
    </w:p>
    <w:p w:rsidR="006C7045" w:rsidRDefault="00791008" w:rsidP="006C704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HTML</w:t>
      </w:r>
    </w:p>
    <w:p w:rsidR="00791008" w:rsidRPr="00B20214" w:rsidRDefault="00791008" w:rsidP="00B2021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CSS</w:t>
      </w:r>
    </w:p>
    <w:p w:rsidR="00986E3E" w:rsidRPr="00986E3E" w:rsidRDefault="00986E3E" w:rsidP="00986E3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986E3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Submitting instructions:</w:t>
      </w:r>
    </w:p>
    <w:p w:rsidR="00986E3E" w:rsidRPr="00986E3E" w:rsidRDefault="00986E3E" w:rsidP="00986E3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86E3E">
        <w:rPr>
          <w:rFonts w:ascii="Calibri" w:eastAsia="Times New Roman" w:hAnsi="Calibri" w:cs="Times New Roman"/>
          <w:color w:val="000000"/>
          <w:sz w:val="24"/>
          <w:szCs w:val="24"/>
        </w:rPr>
        <w:t>You should submit this assignment by yourself</w:t>
      </w:r>
    </w:p>
    <w:p w:rsidR="00986E3E" w:rsidRPr="00791008" w:rsidRDefault="00986E3E" w:rsidP="00D16DC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91008">
        <w:rPr>
          <w:rFonts w:ascii="Calibri" w:eastAsia="Times New Roman" w:hAnsi="Calibri" w:cs="Times New Roman"/>
          <w:color w:val="000000"/>
          <w:sz w:val="24"/>
          <w:szCs w:val="24"/>
        </w:rPr>
        <w:t>Submit the following:</w:t>
      </w:r>
    </w:p>
    <w:p w:rsidR="00791008" w:rsidRDefault="00791008" w:rsidP="0079100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full folder structure in a zip file</w:t>
      </w:r>
      <w:r w:rsidR="00C63624">
        <w:rPr>
          <w:rFonts w:ascii="Calibri" w:eastAsia="Times New Roman" w:hAnsi="Calibri" w:cs="Times New Roman"/>
          <w:color w:val="000000"/>
          <w:sz w:val="24"/>
          <w:szCs w:val="24"/>
        </w:rPr>
        <w:t xml:space="preserve"> (separate css to a different file/folder)</w:t>
      </w:r>
    </w:p>
    <w:p w:rsidR="00873156" w:rsidRDefault="00986E3E" w:rsidP="0079100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73156">
        <w:rPr>
          <w:rFonts w:ascii="Calibri" w:eastAsia="Times New Roman" w:hAnsi="Calibri" w:cs="Times New Roman"/>
          <w:color w:val="000000"/>
          <w:sz w:val="24"/>
          <w:szCs w:val="24"/>
        </w:rPr>
        <w:t xml:space="preserve">Free text </w:t>
      </w:r>
      <w:r w:rsidR="00873156">
        <w:rPr>
          <w:rFonts w:ascii="Calibri" w:eastAsia="Times New Roman" w:hAnsi="Calibri" w:cs="Times New Roman"/>
          <w:color w:val="000000"/>
          <w:sz w:val="24"/>
          <w:szCs w:val="24"/>
        </w:rPr>
        <w:t xml:space="preserve">(in hive) </w:t>
      </w:r>
      <w:r w:rsidRPr="00873156">
        <w:rPr>
          <w:rFonts w:ascii="Calibri" w:eastAsia="Times New Roman" w:hAnsi="Calibri" w:cs="Times New Roman"/>
          <w:color w:val="000000"/>
          <w:sz w:val="24"/>
          <w:szCs w:val="24"/>
        </w:rPr>
        <w:t xml:space="preserve">- </w:t>
      </w:r>
      <w:r w:rsidR="00873156" w:rsidRPr="00873156">
        <w:rPr>
          <w:rFonts w:ascii="Calibri" w:eastAsia="Times New Roman" w:hAnsi="Calibri" w:cs="Times New Roman"/>
          <w:color w:val="000000"/>
          <w:sz w:val="24"/>
          <w:szCs w:val="24"/>
        </w:rPr>
        <w:t xml:space="preserve">a description of the </w:t>
      </w:r>
      <w:r w:rsidR="00791008">
        <w:rPr>
          <w:rFonts w:ascii="Calibri" w:eastAsia="Times New Roman" w:hAnsi="Calibri" w:cs="Times New Roman"/>
          <w:color w:val="000000"/>
          <w:sz w:val="24"/>
          <w:szCs w:val="24"/>
        </w:rPr>
        <w:t>website</w:t>
      </w:r>
      <w:r w:rsidR="00873156" w:rsidRPr="00873156">
        <w:rPr>
          <w:rFonts w:ascii="Calibri" w:eastAsia="Times New Roman" w:hAnsi="Calibri" w:cs="Times New Roman"/>
          <w:color w:val="000000"/>
          <w:sz w:val="24"/>
          <w:szCs w:val="24"/>
        </w:rPr>
        <w:t>. Stuff that you found hard to implement, known bugs and your review of this assignment</w:t>
      </w:r>
    </w:p>
    <w:p w:rsidR="00345822" w:rsidRPr="00B20214" w:rsidRDefault="006C190B" w:rsidP="00B2021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86E3E">
        <w:rPr>
          <w:rFonts w:ascii="Calibri" w:eastAsia="Times New Roman" w:hAnsi="Calibri" w:cs="Times New Roman"/>
          <w:color w:val="000000"/>
          <w:sz w:val="24"/>
          <w:szCs w:val="24"/>
        </w:rPr>
        <w:t xml:space="preserve">Submit the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solution</w:t>
      </w:r>
      <w:r w:rsidRPr="00986E3E">
        <w:rPr>
          <w:rFonts w:ascii="Calibri" w:eastAsia="Times New Roman" w:hAnsi="Calibri" w:cs="Times New Roman"/>
          <w:color w:val="000000"/>
          <w:sz w:val="24"/>
          <w:szCs w:val="24"/>
        </w:rPr>
        <w:t xml:space="preserve"> until </w:t>
      </w:r>
      <w:r w:rsidR="00E27BF6">
        <w:rPr>
          <w:rFonts w:ascii="Calibri" w:eastAsia="Times New Roman" w:hAnsi="Calibri" w:cs="Times New Roman"/>
          <w:color w:val="000000"/>
          <w:sz w:val="24"/>
          <w:szCs w:val="24"/>
        </w:rPr>
        <w:t>28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 w:rsidR="00E27BF6">
        <w:rPr>
          <w:rFonts w:ascii="Calibri" w:eastAsia="Times New Roman" w:hAnsi="Calibri" w:cs="Times New Roman"/>
          <w:color w:val="000000"/>
          <w:sz w:val="24"/>
          <w:szCs w:val="24"/>
        </w:rPr>
        <w:t>05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.1</w:t>
      </w:r>
      <w:r w:rsidR="00E27BF6">
        <w:rPr>
          <w:rFonts w:ascii="Calibri" w:eastAsia="Times New Roman" w:hAnsi="Calibri" w:cs="Times New Roman"/>
          <w:color w:val="000000"/>
          <w:sz w:val="24"/>
          <w:szCs w:val="24"/>
        </w:rPr>
        <w:t>6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86E3E">
        <w:rPr>
          <w:rFonts w:ascii="Calibri" w:eastAsia="Times New Roman" w:hAnsi="Calibri" w:cs="Times New Roman"/>
          <w:color w:val="000000"/>
          <w:sz w:val="24"/>
          <w:szCs w:val="24"/>
        </w:rPr>
        <w:t xml:space="preserve">using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Hive</w:t>
      </w:r>
    </w:p>
    <w:p w:rsidR="00345822" w:rsidRPr="00345822" w:rsidRDefault="00345822" w:rsidP="0034582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rtl/>
        </w:rPr>
      </w:pPr>
      <w:r w:rsidRPr="00345822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What you receive from us:</w:t>
      </w:r>
    </w:p>
    <w:p w:rsidR="00791008" w:rsidRDefault="00D02647" w:rsidP="00D0264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</w:t>
      </w:r>
      <w:r>
        <w:rPr>
          <w:rFonts w:ascii="Calibri" w:eastAsia="Times New Roman" w:hAnsi="Calibri" w:cs="Times New Roman" w:hint="cs"/>
          <w:color w:val="000000"/>
          <w:sz w:val="24"/>
          <w:szCs w:val="24"/>
        </w:rPr>
        <w:t>NG</w:t>
      </w:r>
      <w:r>
        <w:rPr>
          <w:rFonts w:ascii="Calibri" w:eastAsia="Times New Roman" w:hAnsi="Calibri" w:cs="Times New Roman" w:hint="cs"/>
          <w:color w:val="000000"/>
          <w:sz w:val="24"/>
          <w:szCs w:val="24"/>
          <w:rtl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and PSD </w:t>
      </w:r>
      <w:r w:rsidR="00791008">
        <w:rPr>
          <w:rFonts w:ascii="Calibri" w:eastAsia="Times New Roman" w:hAnsi="Calibri" w:cs="Times New Roman"/>
          <w:color w:val="000000"/>
          <w:sz w:val="24"/>
          <w:szCs w:val="24"/>
        </w:rPr>
        <w:t>file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s</w:t>
      </w:r>
      <w:r w:rsidR="00791008">
        <w:rPr>
          <w:rFonts w:ascii="Calibri" w:eastAsia="Times New Roman" w:hAnsi="Calibri" w:cs="Times New Roman"/>
          <w:color w:val="000000"/>
          <w:sz w:val="24"/>
          <w:szCs w:val="24"/>
        </w:rPr>
        <w:t xml:space="preserve"> (you can use Paint .NET) with the mockup</w:t>
      </w:r>
    </w:p>
    <w:p w:rsidR="00986E3E" w:rsidRPr="00791008" w:rsidRDefault="00791008" w:rsidP="0079100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 folder with images (elements), the designer took out of the PSD file</w:t>
      </w:r>
      <w:r w:rsidR="00F34BDB" w:rsidRPr="00986E3E"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  <w:u w:val="single"/>
        </w:rPr>
        <w:drawing>
          <wp:anchor distT="0" distB="0" distL="114300" distR="114300" simplePos="0" relativeHeight="251725824" behindDoc="0" locked="0" layoutInCell="1" allowOverlap="1" wp14:anchorId="396DFDEF" wp14:editId="4BB39217">
            <wp:simplePos x="0" y="0"/>
            <wp:positionH relativeFrom="leftMargin">
              <wp:posOffset>36830</wp:posOffset>
            </wp:positionH>
            <wp:positionV relativeFrom="paragraph">
              <wp:posOffset>348748</wp:posOffset>
            </wp:positionV>
            <wp:extent cx="285750" cy="285750"/>
            <wp:effectExtent l="0" t="0" r="0" b="0"/>
            <wp:wrapNone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91008">
        <w:rPr>
          <w:rFonts w:ascii="Calibri" w:eastAsia="Times New Roman" w:hAnsi="Calibri" w:cs="Times New Roman"/>
          <w:color w:val="000000"/>
        </w:rPr>
        <w:t xml:space="preserve"> </w:t>
      </w:r>
    </w:p>
    <w:p w:rsidR="00791008" w:rsidRDefault="00791008" w:rsidP="00345822">
      <w:pPr>
        <w:pStyle w:val="Heading1"/>
      </w:pPr>
    </w:p>
    <w:p w:rsidR="00345822" w:rsidRPr="00345822" w:rsidRDefault="00791008" w:rsidP="00345822">
      <w:pPr>
        <w:pStyle w:val="Heading1"/>
        <w:rPr>
          <w:rtl/>
        </w:rPr>
      </w:pPr>
      <w:r>
        <w:t>The task</w:t>
      </w:r>
    </w:p>
    <w:p w:rsidR="00345822" w:rsidRDefault="00791008" w:rsidP="003930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Implement two stripes of your choosing in HTML.</w:t>
      </w:r>
    </w:p>
    <w:p w:rsidR="00D02647" w:rsidRDefault="00D02647" w:rsidP="00B20214">
      <w:pPr>
        <w:pStyle w:val="Heading2"/>
      </w:pPr>
      <w:r>
        <w:t>Font information</w:t>
      </w:r>
    </w:p>
    <w:p w:rsidR="00B20214" w:rsidRDefault="00D02647" w:rsidP="00393083">
      <w:pPr>
        <w:pStyle w:val="ListParagraph"/>
        <w:numPr>
          <w:ilvl w:val="0"/>
          <w:numId w:val="11"/>
        </w:numPr>
        <w:spacing w:line="240" w:lineRule="auto"/>
      </w:pPr>
      <w:r>
        <w:t>1st &amp; 2nd Stripe</w:t>
      </w:r>
    </w:p>
    <w:p w:rsidR="00B20214" w:rsidRDefault="00B20214" w:rsidP="00393083">
      <w:pPr>
        <w:pStyle w:val="ListParagraph"/>
        <w:numPr>
          <w:ilvl w:val="1"/>
          <w:numId w:val="11"/>
        </w:numPr>
        <w:spacing w:line="240" w:lineRule="auto"/>
      </w:pPr>
      <w:r>
        <w:t xml:space="preserve"> </w:t>
      </w:r>
      <w:r w:rsidR="00D02647">
        <w:t>Montserrat Regular</w:t>
      </w:r>
    </w:p>
    <w:p w:rsidR="00B20214" w:rsidRDefault="00D02647" w:rsidP="00393083">
      <w:pPr>
        <w:pStyle w:val="ListParagraph"/>
        <w:numPr>
          <w:ilvl w:val="0"/>
          <w:numId w:val="11"/>
        </w:numPr>
        <w:spacing w:line="240" w:lineRule="auto"/>
      </w:pPr>
      <w:r>
        <w:t>3rd Stripe</w:t>
      </w:r>
    </w:p>
    <w:p w:rsidR="00B20214" w:rsidRDefault="00B20214" w:rsidP="00393083">
      <w:pPr>
        <w:pStyle w:val="ListParagraph"/>
        <w:numPr>
          <w:ilvl w:val="1"/>
          <w:numId w:val="11"/>
        </w:numPr>
        <w:spacing w:line="240" w:lineRule="auto"/>
      </w:pPr>
      <w:r>
        <w:t xml:space="preserve"> </w:t>
      </w:r>
      <w:r w:rsidR="00D02647">
        <w:t>Titles: Montserrat Light</w:t>
      </w:r>
    </w:p>
    <w:p w:rsidR="00B20214" w:rsidRDefault="00D02647" w:rsidP="00393083">
      <w:pPr>
        <w:pStyle w:val="ListParagraph"/>
        <w:numPr>
          <w:ilvl w:val="1"/>
          <w:numId w:val="11"/>
        </w:numPr>
        <w:spacing w:line="240" w:lineRule="auto"/>
      </w:pPr>
      <w:r>
        <w:t>Small Text: Montserrat Hairline</w:t>
      </w:r>
    </w:p>
    <w:p w:rsidR="00B20214" w:rsidRDefault="00B20214" w:rsidP="00393083">
      <w:pPr>
        <w:pStyle w:val="ListParagraph"/>
        <w:numPr>
          <w:ilvl w:val="0"/>
          <w:numId w:val="11"/>
        </w:numPr>
        <w:spacing w:line="240" w:lineRule="auto"/>
      </w:pPr>
      <w:r>
        <w:t>4th Stripe</w:t>
      </w:r>
    </w:p>
    <w:p w:rsidR="00B20214" w:rsidRDefault="00D02647" w:rsidP="00393083">
      <w:pPr>
        <w:pStyle w:val="ListParagraph"/>
        <w:numPr>
          <w:ilvl w:val="1"/>
          <w:numId w:val="11"/>
        </w:numPr>
        <w:spacing w:line="240" w:lineRule="auto"/>
      </w:pPr>
      <w:r>
        <w:t>Montserrat Light</w:t>
      </w:r>
    </w:p>
    <w:p w:rsidR="00B20214" w:rsidRDefault="00B20214" w:rsidP="00393083">
      <w:pPr>
        <w:pStyle w:val="ListParagraph"/>
        <w:numPr>
          <w:ilvl w:val="0"/>
          <w:numId w:val="11"/>
        </w:numPr>
        <w:spacing w:line="240" w:lineRule="auto"/>
      </w:pPr>
      <w:r>
        <w:t>5th Stripe</w:t>
      </w:r>
    </w:p>
    <w:p w:rsidR="00B20214" w:rsidRDefault="00D02647" w:rsidP="00393083">
      <w:pPr>
        <w:pStyle w:val="ListParagraph"/>
        <w:numPr>
          <w:ilvl w:val="1"/>
          <w:numId w:val="11"/>
        </w:numPr>
        <w:spacing w:line="240" w:lineRule="auto"/>
      </w:pPr>
      <w:r>
        <w:t>Main Title &amp; Each Row Title: Montserrat Semi</w:t>
      </w:r>
      <w:r w:rsidR="00B20214">
        <w:t xml:space="preserve"> </w:t>
      </w:r>
      <w:r>
        <w:t>Bold</w:t>
      </w:r>
    </w:p>
    <w:p w:rsidR="00B20214" w:rsidRDefault="00D02647" w:rsidP="00393083">
      <w:pPr>
        <w:pStyle w:val="ListParagraph"/>
        <w:numPr>
          <w:ilvl w:val="1"/>
          <w:numId w:val="11"/>
        </w:numPr>
        <w:spacing w:line="240" w:lineRule="auto"/>
      </w:pPr>
      <w:r>
        <w:t>Numbers &amp; Topic Description:</w:t>
      </w:r>
      <w:r w:rsidR="00B20214">
        <w:t xml:space="preserve"> </w:t>
      </w:r>
      <w:r>
        <w:t>Montserrat Light</w:t>
      </w:r>
    </w:p>
    <w:p w:rsidR="00B20214" w:rsidRDefault="00B20214" w:rsidP="00393083">
      <w:pPr>
        <w:pStyle w:val="ListParagraph"/>
        <w:numPr>
          <w:ilvl w:val="0"/>
          <w:numId w:val="11"/>
        </w:numPr>
        <w:spacing w:line="240" w:lineRule="auto"/>
      </w:pPr>
      <w:r>
        <w:t>6th Stripe</w:t>
      </w:r>
    </w:p>
    <w:p w:rsidR="00B20214" w:rsidRDefault="00D02647" w:rsidP="00393083">
      <w:pPr>
        <w:pStyle w:val="ListParagraph"/>
        <w:numPr>
          <w:ilvl w:val="1"/>
          <w:numId w:val="11"/>
        </w:numPr>
        <w:spacing w:line="240" w:lineRule="auto"/>
      </w:pPr>
      <w:r>
        <w:t>Montserrat Semi</w:t>
      </w:r>
      <w:r w:rsidR="00B20214">
        <w:t xml:space="preserve"> </w:t>
      </w:r>
      <w:r>
        <w:t>Bold</w:t>
      </w:r>
    </w:p>
    <w:p w:rsidR="00B20214" w:rsidRDefault="00B20214" w:rsidP="00393083">
      <w:pPr>
        <w:pStyle w:val="ListParagraph"/>
        <w:numPr>
          <w:ilvl w:val="0"/>
          <w:numId w:val="11"/>
        </w:numPr>
        <w:spacing w:line="240" w:lineRule="auto"/>
      </w:pPr>
      <w:r>
        <w:t>7th Stripe</w:t>
      </w:r>
    </w:p>
    <w:p w:rsidR="00B20214" w:rsidRDefault="00B20214" w:rsidP="00393083">
      <w:pPr>
        <w:pStyle w:val="ListParagraph"/>
        <w:numPr>
          <w:ilvl w:val="1"/>
          <w:numId w:val="11"/>
        </w:numPr>
        <w:spacing w:line="240" w:lineRule="auto"/>
      </w:pPr>
      <w:r>
        <w:t>REGISTER</w:t>
      </w:r>
      <w:r w:rsidR="00D02647">
        <w:t xml:space="preserve"> NOW &amp; Get Started: Montserrat Semi</w:t>
      </w:r>
      <w:r>
        <w:t xml:space="preserve"> </w:t>
      </w:r>
      <w:r w:rsidR="00D02647">
        <w:t>Bold</w:t>
      </w:r>
    </w:p>
    <w:p w:rsidR="00D02647" w:rsidRPr="00D02647" w:rsidRDefault="00B20214" w:rsidP="00393083">
      <w:pPr>
        <w:pStyle w:val="ListParagraph"/>
        <w:numPr>
          <w:ilvl w:val="1"/>
          <w:numId w:val="1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021D752A" wp14:editId="3F24898D">
            <wp:simplePos x="0" y="0"/>
            <wp:positionH relativeFrom="leftMargin">
              <wp:align>right</wp:align>
            </wp:positionH>
            <wp:positionV relativeFrom="paragraph">
              <wp:posOffset>384810</wp:posOffset>
            </wp:positionV>
            <wp:extent cx="447675" cy="158750"/>
            <wp:effectExtent l="0" t="0" r="952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cons.iconarchive.com/icons/mattahan/buuf/128/Task-List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Fields: </w:t>
      </w:r>
      <w:r w:rsidR="00D02647">
        <w:t xml:space="preserve">Montserrat </w:t>
      </w:r>
      <w:proofErr w:type="spellStart"/>
      <w:r w:rsidR="00D02647">
        <w:t>Ultra</w:t>
      </w:r>
      <w:r>
        <w:t xml:space="preserve"> </w:t>
      </w:r>
      <w:r w:rsidR="00D02647">
        <w:t>Light</w:t>
      </w:r>
      <w:proofErr w:type="spellEnd"/>
    </w:p>
    <w:p w:rsidR="00C63624" w:rsidRDefault="00C63624" w:rsidP="00C63624">
      <w:pPr>
        <w:pStyle w:val="Heading1"/>
      </w:pPr>
      <w:r>
        <w:t>Geek out</w:t>
      </w:r>
    </w:p>
    <w:p w:rsidR="00C63624" w:rsidRPr="00B75CFB" w:rsidRDefault="00C63624" w:rsidP="00393083">
      <w:pPr>
        <w:rPr>
          <w:sz w:val="24"/>
          <w:szCs w:val="24"/>
        </w:rPr>
      </w:pPr>
      <w:r>
        <w:rPr>
          <w:sz w:val="24"/>
          <w:szCs w:val="24"/>
        </w:rPr>
        <w:t>Implement all of the mockup.</w:t>
      </w:r>
      <w:bookmarkStart w:id="0" w:name="_GoBack"/>
      <w:bookmarkEnd w:id="0"/>
    </w:p>
    <w:sectPr w:rsidR="00C63624" w:rsidRPr="00B75CFB" w:rsidSect="00B47309">
      <w:headerReference w:type="default" r:id="rId12"/>
      <w:footerReference w:type="default" r:id="rId13"/>
      <w:pgSz w:w="12240" w:h="15840"/>
      <w:pgMar w:top="720" w:right="720" w:bottom="720" w:left="72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533" w:rsidRDefault="00862533" w:rsidP="00DE2809">
      <w:pPr>
        <w:spacing w:after="0" w:line="240" w:lineRule="auto"/>
      </w:pPr>
      <w:r>
        <w:separator/>
      </w:r>
    </w:p>
  </w:endnote>
  <w:endnote w:type="continuationSeparator" w:id="0">
    <w:p w:rsidR="00862533" w:rsidRDefault="00862533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41539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D44B5E5" wp14:editId="2002D315">
          <wp:simplePos x="0" y="0"/>
          <wp:positionH relativeFrom="page">
            <wp:posOffset>209550</wp:posOffset>
          </wp:positionH>
          <wp:positionV relativeFrom="bottomMargin">
            <wp:posOffset>0</wp:posOffset>
          </wp:positionV>
          <wp:extent cx="7386035" cy="759832"/>
          <wp:effectExtent l="0" t="0" r="5715" b="254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rael tech challenge - Stationery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094" b="2630"/>
                  <a:stretch/>
                </pic:blipFill>
                <pic:spPr bwMode="auto">
                  <a:xfrm>
                    <a:off x="0" y="0"/>
                    <a:ext cx="7386035" cy="759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533" w:rsidRDefault="00862533" w:rsidP="00DE2809">
      <w:pPr>
        <w:spacing w:after="0" w:line="240" w:lineRule="auto"/>
      </w:pPr>
      <w:r>
        <w:separator/>
      </w:r>
    </w:p>
  </w:footnote>
  <w:footnote w:type="continuationSeparator" w:id="0">
    <w:p w:rsidR="00862533" w:rsidRDefault="00862533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443FF" w:rsidP="00C74E68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795C1CCB" wp14:editId="5DC9A117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1152525" cy="533400"/>
          <wp:effectExtent l="0" t="0" r="9525" b="0"/>
          <wp:wrapSquare wrapText="bothSides"/>
          <wp:docPr id="6" name="Picture 6" descr="C:\Users\Dana\AppData\Local\Microsoft\Windows\Temporary Internet Files\Content.Word\LOGO_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Dana\AppData\Local\Microsoft\Windows\Temporary Internet Files\Content.Word\LOGO_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353D">
      <w:rPr>
        <w:noProof/>
      </w:rPr>
      <w:drawing>
        <wp:anchor distT="0" distB="0" distL="114300" distR="114300" simplePos="0" relativeHeight="251668480" behindDoc="0" locked="0" layoutInCell="1" allowOverlap="1" wp14:anchorId="029828A1" wp14:editId="225B500D">
          <wp:simplePos x="0" y="0"/>
          <wp:positionH relativeFrom="column">
            <wp:posOffset>57150</wp:posOffset>
          </wp:positionH>
          <wp:positionV relativeFrom="paragraph">
            <wp:posOffset>-363855</wp:posOffset>
          </wp:positionV>
          <wp:extent cx="1207135" cy="61595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74E68"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9F68" wp14:editId="48DD14F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D19F68" id="Rectangle 3" o:spid="_x0000_s1027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68.75pt;height:168.75pt;visibility:visible;mso-wrap-style:square" o:bullet="t">
        <v:imagedata r:id="rId1" o:title=""/>
      </v:shape>
    </w:pict>
  </w:numPicBullet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D060FC"/>
    <w:multiLevelType w:val="hybridMultilevel"/>
    <w:tmpl w:val="A4E46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F3729"/>
    <w:multiLevelType w:val="hybridMultilevel"/>
    <w:tmpl w:val="D6422818"/>
    <w:lvl w:ilvl="0" w:tplc="9CAC0A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72ED8A">
      <w:start w:val="3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89CC3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66C3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78F3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B44C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6E6B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C678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D298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4C423AE"/>
    <w:multiLevelType w:val="hybridMultilevel"/>
    <w:tmpl w:val="0DAE4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283B41"/>
    <w:multiLevelType w:val="hybridMultilevel"/>
    <w:tmpl w:val="D67C0638"/>
    <w:lvl w:ilvl="0" w:tplc="5B66D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F11067"/>
    <w:multiLevelType w:val="hybridMultilevel"/>
    <w:tmpl w:val="C32C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C4057"/>
    <w:multiLevelType w:val="hybridMultilevel"/>
    <w:tmpl w:val="1F0EA614"/>
    <w:lvl w:ilvl="0" w:tplc="2ACE987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9D2D4F"/>
    <w:multiLevelType w:val="hybridMultilevel"/>
    <w:tmpl w:val="D3D2AF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72ED8A">
      <w:start w:val="3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89CC3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66C3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78F3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B44C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6E6B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C678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D298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8880960"/>
    <w:multiLevelType w:val="hybridMultilevel"/>
    <w:tmpl w:val="CE484ABE"/>
    <w:lvl w:ilvl="0" w:tplc="4C40B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6551A"/>
    <w:multiLevelType w:val="hybridMultilevel"/>
    <w:tmpl w:val="345A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84726"/>
    <w:multiLevelType w:val="hybridMultilevel"/>
    <w:tmpl w:val="C32C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6C"/>
    <w:rsid w:val="00033AF2"/>
    <w:rsid w:val="00040BA9"/>
    <w:rsid w:val="000752C8"/>
    <w:rsid w:val="00094C2B"/>
    <w:rsid w:val="000C2FA9"/>
    <w:rsid w:val="0014306B"/>
    <w:rsid w:val="00190B02"/>
    <w:rsid w:val="001C1068"/>
    <w:rsid w:val="00251161"/>
    <w:rsid w:val="00272849"/>
    <w:rsid w:val="002A28FD"/>
    <w:rsid w:val="00345822"/>
    <w:rsid w:val="00357034"/>
    <w:rsid w:val="00391C3A"/>
    <w:rsid w:val="00393083"/>
    <w:rsid w:val="003A1C5B"/>
    <w:rsid w:val="003D0007"/>
    <w:rsid w:val="00406936"/>
    <w:rsid w:val="00415394"/>
    <w:rsid w:val="00444572"/>
    <w:rsid w:val="00453C51"/>
    <w:rsid w:val="00471695"/>
    <w:rsid w:val="005015DB"/>
    <w:rsid w:val="005259D1"/>
    <w:rsid w:val="005F0428"/>
    <w:rsid w:val="0060323D"/>
    <w:rsid w:val="00670686"/>
    <w:rsid w:val="006736EF"/>
    <w:rsid w:val="00680116"/>
    <w:rsid w:val="006851A5"/>
    <w:rsid w:val="00690AB0"/>
    <w:rsid w:val="006B4241"/>
    <w:rsid w:val="006C190B"/>
    <w:rsid w:val="006C7045"/>
    <w:rsid w:val="006D195C"/>
    <w:rsid w:val="006D65F5"/>
    <w:rsid w:val="0072248A"/>
    <w:rsid w:val="00725BF1"/>
    <w:rsid w:val="00772524"/>
    <w:rsid w:val="00791008"/>
    <w:rsid w:val="007C0E44"/>
    <w:rsid w:val="007E20A6"/>
    <w:rsid w:val="00801D84"/>
    <w:rsid w:val="0080314E"/>
    <w:rsid w:val="00862533"/>
    <w:rsid w:val="00873156"/>
    <w:rsid w:val="00903D83"/>
    <w:rsid w:val="0090421E"/>
    <w:rsid w:val="00950674"/>
    <w:rsid w:val="00973C69"/>
    <w:rsid w:val="00986E3E"/>
    <w:rsid w:val="00995E32"/>
    <w:rsid w:val="009D20B9"/>
    <w:rsid w:val="009E3B5A"/>
    <w:rsid w:val="009F5FB6"/>
    <w:rsid w:val="00A6429D"/>
    <w:rsid w:val="00A6733D"/>
    <w:rsid w:val="00A70E6C"/>
    <w:rsid w:val="00AA6173"/>
    <w:rsid w:val="00AC2060"/>
    <w:rsid w:val="00AE058D"/>
    <w:rsid w:val="00B20214"/>
    <w:rsid w:val="00B22B69"/>
    <w:rsid w:val="00B47309"/>
    <w:rsid w:val="00B75CFB"/>
    <w:rsid w:val="00BF66EE"/>
    <w:rsid w:val="00C0353D"/>
    <w:rsid w:val="00C20EFD"/>
    <w:rsid w:val="00C443FF"/>
    <w:rsid w:val="00C534F9"/>
    <w:rsid w:val="00C63624"/>
    <w:rsid w:val="00C74E68"/>
    <w:rsid w:val="00CA2CDA"/>
    <w:rsid w:val="00CD501F"/>
    <w:rsid w:val="00D02647"/>
    <w:rsid w:val="00D25E88"/>
    <w:rsid w:val="00D31CB1"/>
    <w:rsid w:val="00DA0A28"/>
    <w:rsid w:val="00DC1704"/>
    <w:rsid w:val="00DE2809"/>
    <w:rsid w:val="00E1126A"/>
    <w:rsid w:val="00E235F8"/>
    <w:rsid w:val="00E27BF6"/>
    <w:rsid w:val="00E643DA"/>
    <w:rsid w:val="00ED4B94"/>
    <w:rsid w:val="00EF345D"/>
    <w:rsid w:val="00F3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FBE59"/>
  <w15:docId w15:val="{22C99C42-4546-43DC-8720-ED2FEC2D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9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B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NoSpacing">
    <w:name w:val="No Spacing"/>
    <w:uiPriority w:val="1"/>
    <w:qFormat/>
    <w:rsid w:val="00A70E6C"/>
    <w:pPr>
      <w:bidi/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7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70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3C69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character" w:styleId="PlaceholderText">
    <w:name w:val="Placeholder Text"/>
    <w:basedOn w:val="DefaultParagraphFont"/>
    <w:uiPriority w:val="99"/>
    <w:semiHidden/>
    <w:rsid w:val="00B47309"/>
    <w:rPr>
      <w:color w:val="808080"/>
    </w:rPr>
  </w:style>
  <w:style w:type="paragraph" w:styleId="ListParagraph">
    <w:name w:val="List Paragraph"/>
    <w:basedOn w:val="Normal"/>
    <w:uiPriority w:val="34"/>
    <w:qFormat/>
    <w:rsid w:val="00040B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0B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6E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B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6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4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8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63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09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wdynXzl1JkqcTFsWE82LU4wLW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wdynXzl1JkqcTFsWE82LU4wLW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Template.dotx</Template>
  <TotalTime>241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 Suslovich Rabl</dc:creator>
  <cp:lastModifiedBy>Dana Suslovich Rabl</cp:lastModifiedBy>
  <cp:revision>30</cp:revision>
  <cp:lastPrinted>2015-11-08T10:12:00Z</cp:lastPrinted>
  <dcterms:created xsi:type="dcterms:W3CDTF">2015-10-15T14:30:00Z</dcterms:created>
  <dcterms:modified xsi:type="dcterms:W3CDTF">2016-05-22T10:27:00Z</dcterms:modified>
</cp:coreProperties>
</file>